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033" w:rsidRDefault="00371409" w:rsidP="006726DE">
      <w:pPr>
        <w:pStyle w:val="Title"/>
      </w:pPr>
      <w:r w:rsidRPr="006726DE">
        <w:t xml:space="preserve">Recipe </w:t>
      </w:r>
      <w:r w:rsidR="008240E7">
        <w:t>Project</w:t>
      </w:r>
    </w:p>
    <w:p w:rsidR="00B012EF" w:rsidRPr="00B012EF" w:rsidRDefault="00B012EF" w:rsidP="00B012EF">
      <w:r>
        <w:t>By Sharon Tender</w:t>
      </w:r>
    </w:p>
    <w:p w:rsidR="00C61303" w:rsidRDefault="00B869F5" w:rsidP="006726DE">
      <w:pPr>
        <w:pStyle w:val="Heading1"/>
      </w:pPr>
      <w:r>
        <w:t>Overview</w:t>
      </w:r>
    </w:p>
    <w:p w:rsidR="008756C6" w:rsidRDefault="00DA0640" w:rsidP="00F06387">
      <w:r>
        <w:t xml:space="preserve">This document </w:t>
      </w:r>
      <w:r w:rsidR="005A4061">
        <w:t>outlines design requirements</w:t>
      </w:r>
      <w:r w:rsidR="009C6491">
        <w:t xml:space="preserve">, </w:t>
      </w:r>
      <w:r w:rsidR="008756C6">
        <w:t>use case scenarios</w:t>
      </w:r>
      <w:r w:rsidR="009C6491">
        <w:t xml:space="preserve"> and UML diagram</w:t>
      </w:r>
      <w:r w:rsidR="008756C6">
        <w:t xml:space="preserve"> </w:t>
      </w:r>
      <w:r w:rsidR="005A4061">
        <w:t>for</w:t>
      </w:r>
      <w:r w:rsidR="00A15183">
        <w:t xml:space="preserve"> </w:t>
      </w:r>
      <w:r w:rsidR="006726DE">
        <w:t>calculating nutrition values for a user-entered recipe</w:t>
      </w:r>
      <w:r w:rsidR="009C6491">
        <w:t xml:space="preserve"> program</w:t>
      </w:r>
      <w:r w:rsidR="008756C6">
        <w:t>.</w:t>
      </w:r>
    </w:p>
    <w:p w:rsidR="00B55627" w:rsidRDefault="00B55627" w:rsidP="00B55627">
      <w:pPr>
        <w:pStyle w:val="Heading2"/>
      </w:pPr>
      <w:r>
        <w:t>User Story</w:t>
      </w:r>
    </w:p>
    <w:p w:rsidR="00B55627" w:rsidRDefault="00B55627" w:rsidP="00F06387">
      <w:r w:rsidRPr="00B55627">
        <w:rPr>
          <w:b/>
        </w:rPr>
        <w:t>Summary:</w:t>
      </w:r>
      <w:r>
        <w:t xml:space="preserve"> </w:t>
      </w:r>
      <w:r w:rsidR="003D2103">
        <w:t xml:space="preserve"> </w:t>
      </w:r>
      <w:r>
        <w:t>Need an app that calculates the nutrition values for my personal recipes.</w:t>
      </w:r>
      <w:r w:rsidR="00C5104C">
        <w:t xml:space="preserve"> Ability to save the ingredient data to a table/relation database for future use/update. Optionally, I would like to have ingredients saved to a separate table/relation in the database so I don’t have to re-type in values for frequently used ingredients. Finally, I would like to print the nutrition values and table of ingredients.</w:t>
      </w:r>
    </w:p>
    <w:p w:rsidR="003D2103" w:rsidRDefault="00C5104C" w:rsidP="00F06387">
      <w:r w:rsidRPr="00C5104C">
        <w:rPr>
          <w:b/>
        </w:rPr>
        <w:t>Details:</w:t>
      </w:r>
      <w:r>
        <w:t xml:space="preserve"> </w:t>
      </w:r>
      <w:r w:rsidR="00B55627">
        <w:t xml:space="preserve">I want a place to save my recipes and that calculates the nutrition values. I would like to </w:t>
      </w:r>
      <w:r w:rsidR="003D2103">
        <w:t xml:space="preserve">be </w:t>
      </w:r>
      <w:r w:rsidR="00B55627">
        <w:t>able</w:t>
      </w:r>
      <w:r w:rsidR="003D2103">
        <w:t xml:space="preserve"> enter the recipe name</w:t>
      </w:r>
      <w:r w:rsidR="00B55627">
        <w:t xml:space="preserve"> and be able to edit the name if I want to later</w:t>
      </w:r>
      <w:r w:rsidR="003D2103">
        <w:t xml:space="preserve">. </w:t>
      </w:r>
      <w:r w:rsidR="00B55627">
        <w:t>I want the app to have</w:t>
      </w:r>
      <w:r w:rsidR="003D2103">
        <w:t xml:space="preserve"> </w:t>
      </w:r>
      <w:r w:rsidR="0049080E">
        <w:t xml:space="preserve">two nutrition labels that have </w:t>
      </w:r>
      <w:r w:rsidR="003D2103">
        <w:t>the look and feel as current food</w:t>
      </w:r>
      <w:r w:rsidR="00B55627">
        <w:t xml:space="preserve"> nutrition</w:t>
      </w:r>
      <w:r w:rsidR="003D2103">
        <w:t xml:space="preserve"> labels. The first </w:t>
      </w:r>
      <w:r w:rsidR="000A397F">
        <w:t>one</w:t>
      </w:r>
      <w:r w:rsidR="003D2103">
        <w:t xml:space="preserve"> is</w:t>
      </w:r>
      <w:r w:rsidR="000A397F">
        <w:t xml:space="preserve"> for</w:t>
      </w:r>
      <w:r w:rsidR="003D2103">
        <w:t xml:space="preserve"> the</w:t>
      </w:r>
      <w:r w:rsidR="000A397F">
        <w:t xml:space="preserve"> user</w:t>
      </w:r>
      <w:r w:rsidR="003D2103">
        <w:t xml:space="preserve"> to</w:t>
      </w:r>
      <w:r w:rsidR="000A397F">
        <w:t xml:space="preserve"> input</w:t>
      </w:r>
      <w:r w:rsidR="003D2103">
        <w:t xml:space="preserve"> values</w:t>
      </w:r>
      <w:r w:rsidR="000A397F">
        <w:t xml:space="preserve"> for each ingredient</w:t>
      </w:r>
      <w:r w:rsidR="003D2103">
        <w:t xml:space="preserve">, the second one is for the live running totals of each of the nutrition values entered from the ingredient. </w:t>
      </w:r>
      <w:r w:rsidR="009C6491">
        <w:t>The app should display</w:t>
      </w:r>
      <w:r w:rsidR="003D2103">
        <w:t xml:space="preserve"> a chart to hold each ingredient and </w:t>
      </w:r>
      <w:r w:rsidR="009C6491">
        <w:t>its</w:t>
      </w:r>
      <w:r w:rsidR="003D2103">
        <w:t xml:space="preserve"> values</w:t>
      </w:r>
      <w:r w:rsidR="0049080E">
        <w:t xml:space="preserve"> as it is added</w:t>
      </w:r>
      <w:r w:rsidR="003D2103">
        <w:t xml:space="preserve">. </w:t>
      </w:r>
    </w:p>
    <w:p w:rsidR="00C2728A" w:rsidRDefault="003D2103" w:rsidP="00F06387">
      <w:r>
        <w:t>The first label</w:t>
      </w:r>
      <w:r w:rsidR="00C2728A">
        <w:t xml:space="preserve"> (it could be a pop-up window) is </w:t>
      </w:r>
      <w:r w:rsidR="0049080E">
        <w:t>for me</w:t>
      </w:r>
      <w:r>
        <w:t xml:space="preserve"> </w:t>
      </w:r>
      <w:r w:rsidR="00C2728A">
        <w:t>to</w:t>
      </w:r>
      <w:r>
        <w:t xml:space="preserve"> input the</w:t>
      </w:r>
      <w:r w:rsidR="00C2728A">
        <w:t xml:space="preserve"> ingredient name</w:t>
      </w:r>
      <w:r w:rsidR="000A397F">
        <w:t xml:space="preserve"> and each of the</w:t>
      </w:r>
      <w:r w:rsidR="00C2728A">
        <w:t xml:space="preserve"> nutrition values listed on the</w:t>
      </w:r>
      <w:r w:rsidR="000A397F">
        <w:t xml:space="preserve"> ingredient label</w:t>
      </w:r>
      <w:r w:rsidR="0049080E">
        <w:t>s</w:t>
      </w:r>
      <w:r w:rsidR="000A397F">
        <w:t>.</w:t>
      </w:r>
      <w:r w:rsidR="00D64382">
        <w:t xml:space="preserve"> If I don’t know or don’t want to calculate the value of a </w:t>
      </w:r>
      <w:proofErr w:type="gramStart"/>
      <w:r w:rsidR="00D64382">
        <w:t>particular nutrient</w:t>
      </w:r>
      <w:proofErr w:type="gramEnd"/>
      <w:r w:rsidR="00D64382">
        <w:t xml:space="preserve">, I want the app to ignore that value </w:t>
      </w:r>
      <w:r w:rsidR="00C5104C">
        <w:t>and/</w:t>
      </w:r>
      <w:r w:rsidR="00D64382">
        <w:t>or place a “0” as a place holder.</w:t>
      </w:r>
      <w:r w:rsidR="00C5104C">
        <w:t xml:space="preserve"> (Optionally, if an ingredient that has been used before, would like to be able to access it and have it automatically </w:t>
      </w:r>
      <w:proofErr w:type="gramStart"/>
      <w:r w:rsidR="00C5104C">
        <w:t>populate</w:t>
      </w:r>
      <w:proofErr w:type="gramEnd"/>
      <w:r w:rsidR="00C5104C">
        <w:t xml:space="preserve"> the nutrient fields.)</w:t>
      </w:r>
      <w:r w:rsidR="000A397F">
        <w:t xml:space="preserve"> It will continue to accept data until </w:t>
      </w:r>
      <w:r w:rsidR="003A6D81">
        <w:t xml:space="preserve">I indicate that </w:t>
      </w:r>
      <w:r w:rsidR="000A397F">
        <w:t>all ingredients</w:t>
      </w:r>
      <w:r w:rsidR="009C6491">
        <w:t xml:space="preserve"> for the recipe</w:t>
      </w:r>
      <w:r w:rsidR="000A397F">
        <w:t xml:space="preserve"> have been entered.</w:t>
      </w:r>
      <w:r w:rsidR="00C2728A">
        <w:t xml:space="preserve"> After </w:t>
      </w:r>
      <w:r w:rsidR="0049080E">
        <w:t>I</w:t>
      </w:r>
      <w:r w:rsidR="00C2728A">
        <w:t xml:space="preserve"> enter</w:t>
      </w:r>
      <w:r w:rsidR="0049080E">
        <w:t xml:space="preserve"> all</w:t>
      </w:r>
      <w:r w:rsidR="00C2728A">
        <w:t xml:space="preserve"> the values, the </w:t>
      </w:r>
      <w:r w:rsidR="00C5104C">
        <w:t>table/</w:t>
      </w:r>
      <w:r w:rsidR="00C2728A">
        <w:t>chart will show the list of all ingredients</w:t>
      </w:r>
      <w:r w:rsidR="0049080E">
        <w:t xml:space="preserve"> I entered</w:t>
      </w:r>
      <w:r w:rsidR="00C2728A">
        <w:t xml:space="preserve"> wi</w:t>
      </w:r>
      <w:r w:rsidR="0049080E">
        <w:t>th all the nutrition values in</w:t>
      </w:r>
      <w:r w:rsidR="00C2728A">
        <w:t xml:space="preserve"> column</w:t>
      </w:r>
      <w:r w:rsidR="0049080E">
        <w:t>s beside them</w:t>
      </w:r>
      <w:r w:rsidR="00C2728A">
        <w:t xml:space="preserve">. This list should be editable for deleting or updating ingredient name </w:t>
      </w:r>
      <w:r w:rsidR="009C6491">
        <w:t>and/</w:t>
      </w:r>
      <w:r w:rsidR="00C2728A">
        <w:t>or nutrient value.</w:t>
      </w:r>
    </w:p>
    <w:p w:rsidR="00C2728A" w:rsidRDefault="00C2728A" w:rsidP="00F06387">
      <w:r>
        <w:t>The second label will show all the totals.</w:t>
      </w:r>
      <w:r w:rsidR="008D1AD0">
        <w:t xml:space="preserve"> It will display a running total of all the nutrition values entered from the ingredients (the first label).</w:t>
      </w:r>
      <w:r w:rsidR="008240E7">
        <w:t xml:space="preserve"> It should have a place to enter the total weight of the finished </w:t>
      </w:r>
      <w:r w:rsidR="0049080E">
        <w:t xml:space="preserve">completed and/or </w:t>
      </w:r>
      <w:r w:rsidR="008240E7">
        <w:t>cooked dish in ounces, pounds, or grams.</w:t>
      </w:r>
      <w:r>
        <w:t xml:space="preserve"> It should have a servings area where the user can input the number of servings</w:t>
      </w:r>
      <w:r w:rsidR="008240E7">
        <w:t xml:space="preserve"> in the recipe. </w:t>
      </w:r>
      <w:r w:rsidR="009C6491">
        <w:t xml:space="preserve">The serving size can then be calculated so </w:t>
      </w:r>
      <w:r w:rsidR="0049080E">
        <w:t>I</w:t>
      </w:r>
      <w:r w:rsidR="009C6491">
        <w:t xml:space="preserve"> can determine nutrient values per serving</w:t>
      </w:r>
      <w:r w:rsidR="008240E7">
        <w:t xml:space="preserve"> and measure out the appropriate weight</w:t>
      </w:r>
      <w:r w:rsidR="009C6491">
        <w:t>.</w:t>
      </w:r>
    </w:p>
    <w:p w:rsidR="00D64382" w:rsidRDefault="00D64382" w:rsidP="00F06387">
      <w:r>
        <w:t>Finally, I would like to print the recipe ingredients chart and the nutrition label. The label should look one you see on a store box</w:t>
      </w:r>
      <w:r w:rsidR="009A5E7B">
        <w:t xml:space="preserve"> food item. </w:t>
      </w:r>
    </w:p>
    <w:p w:rsidR="00C61303" w:rsidRDefault="00A15183" w:rsidP="006726DE">
      <w:pPr>
        <w:pStyle w:val="Heading2"/>
      </w:pPr>
      <w:r>
        <w:t>Re</w:t>
      </w:r>
      <w:r w:rsidR="00EC7522">
        <w:t>quirements</w:t>
      </w:r>
    </w:p>
    <w:p w:rsidR="006051FB" w:rsidRDefault="006051FB" w:rsidP="006051FB">
      <w:r>
        <w:t>An app that calculates the nutrition values for personal recipes.</w:t>
      </w:r>
    </w:p>
    <w:p w:rsidR="00C61303" w:rsidRDefault="00B05501">
      <w:pPr>
        <w:pStyle w:val="ListBullet"/>
      </w:pPr>
      <w:r>
        <w:t xml:space="preserve">Need #1: </w:t>
      </w:r>
      <w:r w:rsidR="001D73F9">
        <w:t>Place to enter recipe name</w:t>
      </w:r>
    </w:p>
    <w:p w:rsidR="001D73F9" w:rsidRDefault="001D73F9" w:rsidP="001D73F9">
      <w:pPr>
        <w:pStyle w:val="ListBullet"/>
        <w:numPr>
          <w:ilvl w:val="1"/>
          <w:numId w:val="2"/>
        </w:numPr>
      </w:pPr>
      <w:r>
        <w:t>Make it editable</w:t>
      </w:r>
    </w:p>
    <w:p w:rsidR="003A6D81" w:rsidRDefault="00B869F5" w:rsidP="00EC7522">
      <w:pPr>
        <w:pStyle w:val="ListBullet"/>
      </w:pPr>
      <w:r>
        <w:t xml:space="preserve">Need #2: </w:t>
      </w:r>
      <w:r w:rsidR="003A6D81">
        <w:t xml:space="preserve">Ingredient </w:t>
      </w:r>
      <w:r w:rsidR="001D73F9">
        <w:t>Label</w:t>
      </w:r>
      <w:r w:rsidR="003A6D81">
        <w:t xml:space="preserve"> for user input </w:t>
      </w:r>
    </w:p>
    <w:p w:rsidR="00344D71" w:rsidRDefault="003A6D81" w:rsidP="003A6D81">
      <w:pPr>
        <w:pStyle w:val="ListBullet"/>
        <w:numPr>
          <w:ilvl w:val="1"/>
          <w:numId w:val="2"/>
        </w:numPr>
      </w:pPr>
      <w:r>
        <w:lastRenderedPageBreak/>
        <w:t>has</w:t>
      </w:r>
      <w:r w:rsidR="001D73F9">
        <w:t xml:space="preserve"> look and feel</w:t>
      </w:r>
      <w:r>
        <w:t xml:space="preserve"> of nutrition labels</w:t>
      </w:r>
    </w:p>
    <w:p w:rsidR="003A6D81" w:rsidRDefault="003A6D81" w:rsidP="003A6D81">
      <w:pPr>
        <w:pStyle w:val="ListBullet"/>
        <w:numPr>
          <w:ilvl w:val="1"/>
          <w:numId w:val="2"/>
        </w:numPr>
      </w:pPr>
      <w:r>
        <w:t>displays each nutrient name with input area for user to enter values</w:t>
      </w:r>
    </w:p>
    <w:p w:rsidR="00D64382" w:rsidRDefault="00D64382" w:rsidP="003A6D81">
      <w:pPr>
        <w:pStyle w:val="ListBullet"/>
        <w:numPr>
          <w:ilvl w:val="1"/>
          <w:numId w:val="2"/>
        </w:numPr>
      </w:pPr>
      <w:r>
        <w:t>have the option to include a value or skip over it</w:t>
      </w:r>
    </w:p>
    <w:p w:rsidR="003A6D81" w:rsidRDefault="00D64382" w:rsidP="003A6D81">
      <w:pPr>
        <w:pStyle w:val="ListBullet"/>
        <w:numPr>
          <w:ilvl w:val="1"/>
          <w:numId w:val="2"/>
        </w:numPr>
      </w:pPr>
      <w:r>
        <w:t>button to indicate done with that ingredient</w:t>
      </w:r>
    </w:p>
    <w:p w:rsidR="00D64382" w:rsidRDefault="00D64382" w:rsidP="003A6D81">
      <w:pPr>
        <w:pStyle w:val="ListBullet"/>
        <w:numPr>
          <w:ilvl w:val="1"/>
          <w:numId w:val="2"/>
        </w:numPr>
      </w:pPr>
      <w:r>
        <w:t>button to indicate done with all ingredients</w:t>
      </w:r>
    </w:p>
    <w:p w:rsidR="00D64382" w:rsidRDefault="00D64382" w:rsidP="003A6D81">
      <w:pPr>
        <w:pStyle w:val="ListBullet"/>
        <w:numPr>
          <w:ilvl w:val="1"/>
          <w:numId w:val="2"/>
        </w:numPr>
      </w:pPr>
      <w:r>
        <w:t>display ingredient in chart</w:t>
      </w:r>
    </w:p>
    <w:p w:rsidR="0073480A" w:rsidRDefault="0073480A" w:rsidP="003A6D81">
      <w:pPr>
        <w:pStyle w:val="ListBullet"/>
        <w:numPr>
          <w:ilvl w:val="1"/>
          <w:numId w:val="2"/>
        </w:numPr>
      </w:pPr>
      <w:r>
        <w:t>OPTION A: search option to see if ingredient is already in database/ then load it if it is</w:t>
      </w:r>
    </w:p>
    <w:p w:rsidR="009E6F04" w:rsidRDefault="009E6F04" w:rsidP="006726DE">
      <w:pPr>
        <w:pStyle w:val="ListBullet"/>
      </w:pPr>
      <w:r>
        <w:t xml:space="preserve">Need #3: </w:t>
      </w:r>
      <w:r w:rsidR="00D64382">
        <w:t>Chart for reviewing each ingredient and its’ value</w:t>
      </w:r>
    </w:p>
    <w:p w:rsidR="00233288" w:rsidRDefault="00233288" w:rsidP="00233288">
      <w:pPr>
        <w:pStyle w:val="ListBullet"/>
        <w:numPr>
          <w:ilvl w:val="1"/>
          <w:numId w:val="2"/>
        </w:numPr>
      </w:pPr>
      <w:r>
        <w:t>display a title over the chart: “Ingredients for</w:t>
      </w:r>
      <w:r w:rsidR="0079066D">
        <w:t xml:space="preserve"> ______</w:t>
      </w:r>
      <w:r>
        <w:t xml:space="preserve"> </w:t>
      </w:r>
      <w:r w:rsidRPr="0079066D">
        <w:t>Recipe</w:t>
      </w:r>
      <w:r>
        <w:t>”</w:t>
      </w:r>
    </w:p>
    <w:p w:rsidR="00233288" w:rsidRDefault="00233288" w:rsidP="00233288">
      <w:pPr>
        <w:pStyle w:val="ListBullet"/>
        <w:numPr>
          <w:ilvl w:val="1"/>
          <w:numId w:val="2"/>
        </w:numPr>
      </w:pPr>
      <w:r>
        <w:t>display a column heading over each of the nutrient values</w:t>
      </w:r>
    </w:p>
    <w:p w:rsidR="00D64382" w:rsidRDefault="00D64382" w:rsidP="00D64382">
      <w:pPr>
        <w:pStyle w:val="ListBullet"/>
        <w:numPr>
          <w:ilvl w:val="1"/>
          <w:numId w:val="2"/>
        </w:numPr>
      </w:pPr>
      <w:r>
        <w:t>have an option or a button to delete ingredient</w:t>
      </w:r>
    </w:p>
    <w:p w:rsidR="00D64382" w:rsidRDefault="00D64382" w:rsidP="00D64382">
      <w:pPr>
        <w:pStyle w:val="ListBullet"/>
        <w:numPr>
          <w:ilvl w:val="1"/>
          <w:numId w:val="2"/>
        </w:numPr>
      </w:pPr>
      <w:r>
        <w:t>have an option or a button to edit ingredient</w:t>
      </w:r>
    </w:p>
    <w:p w:rsidR="00233288" w:rsidRDefault="00233288" w:rsidP="00233288">
      <w:pPr>
        <w:pStyle w:val="ListBullet"/>
        <w:numPr>
          <w:ilvl w:val="2"/>
          <w:numId w:val="2"/>
        </w:numPr>
      </w:pPr>
      <w:r>
        <w:t>re-opens Ingredient Label with the current ingredient nutrition values</w:t>
      </w:r>
    </w:p>
    <w:p w:rsidR="00233288" w:rsidRDefault="00233288" w:rsidP="00233288">
      <w:pPr>
        <w:pStyle w:val="ListBullet"/>
        <w:numPr>
          <w:ilvl w:val="2"/>
          <w:numId w:val="2"/>
        </w:numPr>
      </w:pPr>
      <w:r>
        <w:t>focus goes to ingredient name user input field</w:t>
      </w:r>
    </w:p>
    <w:p w:rsidR="00352357" w:rsidRDefault="00352357" w:rsidP="00233288">
      <w:pPr>
        <w:pStyle w:val="ListBullet"/>
        <w:numPr>
          <w:ilvl w:val="2"/>
          <w:numId w:val="2"/>
        </w:numPr>
      </w:pPr>
      <w:r>
        <w:t>button to accept updated information</w:t>
      </w:r>
    </w:p>
    <w:p w:rsidR="00352357" w:rsidRDefault="00352357" w:rsidP="00233288">
      <w:pPr>
        <w:pStyle w:val="ListBullet"/>
        <w:numPr>
          <w:ilvl w:val="2"/>
          <w:numId w:val="2"/>
        </w:numPr>
      </w:pPr>
      <w:r>
        <w:t>button to cancel and keep ingredient as it was</w:t>
      </w:r>
    </w:p>
    <w:p w:rsidR="00352357" w:rsidRDefault="00352357" w:rsidP="00233288">
      <w:pPr>
        <w:pStyle w:val="ListBullet"/>
        <w:numPr>
          <w:ilvl w:val="2"/>
          <w:numId w:val="2"/>
        </w:numPr>
      </w:pPr>
      <w:r>
        <w:t>chart should update the ingredient list</w:t>
      </w:r>
    </w:p>
    <w:p w:rsidR="00F81682" w:rsidRDefault="009A5E7B" w:rsidP="00D64382">
      <w:pPr>
        <w:pStyle w:val="ListBullet"/>
        <w:numPr>
          <w:ilvl w:val="1"/>
          <w:numId w:val="2"/>
        </w:numPr>
      </w:pPr>
      <w:r>
        <w:t>the Totals Label should have a running calculation of the values entered after each ingredient is added</w:t>
      </w:r>
    </w:p>
    <w:p w:rsidR="006726DE" w:rsidRDefault="009E6F04" w:rsidP="006726DE">
      <w:pPr>
        <w:pStyle w:val="ListBullet"/>
      </w:pPr>
      <w:r>
        <w:t>Need #4</w:t>
      </w:r>
      <w:r w:rsidR="009A5E7B">
        <w:t>: Totals Label for displaying total calculations for all ingredients</w:t>
      </w:r>
    </w:p>
    <w:p w:rsidR="009E6F04" w:rsidRDefault="009A5E7B" w:rsidP="009E6F04">
      <w:pPr>
        <w:pStyle w:val="ListBullet"/>
        <w:numPr>
          <w:ilvl w:val="1"/>
          <w:numId w:val="2"/>
        </w:numPr>
      </w:pPr>
      <w:r>
        <w:t>Have look and feel of nutrition label</w:t>
      </w:r>
    </w:p>
    <w:p w:rsidR="009A5E7B" w:rsidRDefault="009A5E7B" w:rsidP="009E6F04">
      <w:pPr>
        <w:pStyle w:val="ListBullet"/>
        <w:numPr>
          <w:ilvl w:val="1"/>
          <w:numId w:val="2"/>
        </w:numPr>
      </w:pPr>
      <w:r>
        <w:t>Display each nutrient name and the running total value</w:t>
      </w:r>
    </w:p>
    <w:p w:rsidR="009A5E7B" w:rsidRDefault="009A5E7B" w:rsidP="009E6F04">
      <w:pPr>
        <w:pStyle w:val="ListBullet"/>
        <w:numPr>
          <w:ilvl w:val="1"/>
          <w:numId w:val="2"/>
        </w:numPr>
      </w:pPr>
      <w:r>
        <w:t>Have a place the user can input the total weight of the finished/cooked food dish</w:t>
      </w:r>
    </w:p>
    <w:p w:rsidR="009A5E7B" w:rsidRDefault="009A5E7B" w:rsidP="009E6F04">
      <w:pPr>
        <w:pStyle w:val="ListBullet"/>
        <w:numPr>
          <w:ilvl w:val="1"/>
          <w:numId w:val="2"/>
        </w:numPr>
      </w:pPr>
      <w:r>
        <w:t>Have a place the user can input the number of servings</w:t>
      </w:r>
    </w:p>
    <w:p w:rsidR="009A5E7B" w:rsidRDefault="009A5E7B" w:rsidP="009A5E7B">
      <w:pPr>
        <w:pStyle w:val="ListBullet"/>
        <w:numPr>
          <w:ilvl w:val="2"/>
          <w:numId w:val="2"/>
        </w:numPr>
      </w:pPr>
      <w:r>
        <w:t>The user should be able to change the number of servings</w:t>
      </w:r>
    </w:p>
    <w:p w:rsidR="00233288" w:rsidRDefault="00233288" w:rsidP="009A5E7B">
      <w:pPr>
        <w:pStyle w:val="ListBullet"/>
        <w:numPr>
          <w:ilvl w:val="2"/>
          <w:numId w:val="2"/>
        </w:numPr>
      </w:pPr>
      <w:r>
        <w:t>The running total values should automatically update values depending on the number of servings</w:t>
      </w:r>
    </w:p>
    <w:p w:rsidR="00352357" w:rsidRDefault="00352357" w:rsidP="00352357">
      <w:pPr>
        <w:pStyle w:val="ListBullet"/>
        <w:numPr>
          <w:ilvl w:val="1"/>
          <w:numId w:val="2"/>
        </w:numPr>
      </w:pPr>
      <w:r>
        <w:t>Have a place to display the weight per serving</w:t>
      </w:r>
    </w:p>
    <w:p w:rsidR="00352357" w:rsidRDefault="00352357" w:rsidP="00352357">
      <w:pPr>
        <w:pStyle w:val="ListBullet"/>
      </w:pPr>
      <w:r>
        <w:t xml:space="preserve">Need #5: </w:t>
      </w:r>
      <w:r w:rsidR="00606C95">
        <w:t>Print chart</w:t>
      </w:r>
    </w:p>
    <w:p w:rsidR="00606C95" w:rsidRDefault="00606C95" w:rsidP="00606C95">
      <w:pPr>
        <w:pStyle w:val="ListBullet"/>
        <w:numPr>
          <w:ilvl w:val="1"/>
          <w:numId w:val="2"/>
        </w:numPr>
      </w:pPr>
      <w:r>
        <w:t>Print a formatted Nutrition Totals Label</w:t>
      </w:r>
    </w:p>
    <w:p w:rsidR="00606C95" w:rsidRDefault="00606C95" w:rsidP="00606C95">
      <w:pPr>
        <w:pStyle w:val="ListBullet"/>
        <w:numPr>
          <w:ilvl w:val="1"/>
          <w:numId w:val="2"/>
        </w:numPr>
      </w:pPr>
      <w:r>
        <w:t>Print the ingredient’s chart</w:t>
      </w:r>
    </w:p>
    <w:p w:rsidR="00606C95" w:rsidRDefault="00606C95" w:rsidP="00606C95">
      <w:pPr>
        <w:pStyle w:val="ListBullet"/>
        <w:numPr>
          <w:ilvl w:val="1"/>
          <w:numId w:val="2"/>
        </w:numPr>
      </w:pPr>
      <w:r>
        <w:t>All on one page</w:t>
      </w:r>
    </w:p>
    <w:p w:rsidR="0073480A" w:rsidRDefault="0073480A" w:rsidP="0073480A">
      <w:pPr>
        <w:pStyle w:val="ListBullet"/>
      </w:pPr>
      <w:r>
        <w:t>Optional Need A: table/chart of all ingredients ever entered</w:t>
      </w:r>
    </w:p>
    <w:p w:rsidR="0073480A" w:rsidRDefault="0073480A" w:rsidP="0073480A">
      <w:pPr>
        <w:pStyle w:val="ListBullet"/>
        <w:numPr>
          <w:ilvl w:val="1"/>
          <w:numId w:val="2"/>
        </w:numPr>
      </w:pPr>
      <w:r>
        <w:t>A window that shows the list of ingredients</w:t>
      </w:r>
    </w:p>
    <w:p w:rsidR="0073480A" w:rsidRDefault="0073480A" w:rsidP="0073480A">
      <w:pPr>
        <w:pStyle w:val="ListBullet"/>
        <w:numPr>
          <w:ilvl w:val="1"/>
          <w:numId w:val="2"/>
        </w:numPr>
      </w:pPr>
      <w:r>
        <w:t>A way to edit or delete an ingredient</w:t>
      </w:r>
    </w:p>
    <w:p w:rsidR="0073480A" w:rsidRDefault="0073480A" w:rsidP="0073480A">
      <w:pPr>
        <w:pStyle w:val="ListBullet"/>
        <w:numPr>
          <w:ilvl w:val="1"/>
          <w:numId w:val="2"/>
        </w:numPr>
      </w:pPr>
      <w:r>
        <w:t>A way to search database of ingredients</w:t>
      </w:r>
    </w:p>
    <w:p w:rsidR="00D02CFB" w:rsidRDefault="00FA6059" w:rsidP="006726DE">
      <w:pPr>
        <w:pStyle w:val="Heading1"/>
      </w:pPr>
      <w:r>
        <w:lastRenderedPageBreak/>
        <w:t>Use-Case scenerios</w:t>
      </w:r>
    </w:p>
    <w:p w:rsidR="007773A3" w:rsidRDefault="007773A3" w:rsidP="007773A3">
      <w:pPr>
        <w:pStyle w:val="Heading2"/>
      </w:pPr>
      <w:r>
        <w:t xml:space="preserve">Use Case - </w:t>
      </w:r>
      <w:r w:rsidR="00A051E2">
        <w:t>User</w:t>
      </w:r>
    </w:p>
    <w:p w:rsidR="007773A3" w:rsidRDefault="007773A3" w:rsidP="007773A3">
      <w:pPr>
        <w:pStyle w:val="Heading3"/>
      </w:pPr>
      <w:r>
        <w:t>Use Triggers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73480A">
        <w:t xml:space="preserve">track </w:t>
      </w:r>
      <w:r w:rsidR="00B91FEB">
        <w:t xml:space="preserve">specific </w:t>
      </w:r>
      <w:r w:rsidR="0073480A">
        <w:t xml:space="preserve">nutrient values in </w:t>
      </w:r>
      <w:r w:rsidR="00B91FEB">
        <w:t>recipes</w:t>
      </w:r>
      <w:r w:rsidR="0073480A">
        <w:t xml:space="preserve"> to sat</w:t>
      </w:r>
      <w:r w:rsidR="00B91FEB">
        <w:t>isfy dietary needs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B91FEB">
        <w:t>supply nutrient values to a person with a diet restriction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B91FEB">
        <w:t>manipulate recipes to satisfy dietary needs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B91FEB">
        <w:t xml:space="preserve">calculate the conversion rate of weight and volume for the ingredient amounts </w:t>
      </w:r>
    </w:p>
    <w:p w:rsidR="007773A3" w:rsidRDefault="007773A3" w:rsidP="007773A3">
      <w:pPr>
        <w:pStyle w:val="Heading3"/>
      </w:pPr>
      <w:r>
        <w:t>Pre-Conditions</w:t>
      </w:r>
    </w:p>
    <w:p w:rsidR="00510B19" w:rsidRDefault="00510B19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Must have </w:t>
      </w:r>
      <w:r w:rsidR="00862BBF">
        <w:t>a database</w:t>
      </w:r>
    </w:p>
    <w:p w:rsidR="007773A3" w:rsidRDefault="007773A3" w:rsidP="007773A3">
      <w:pPr>
        <w:pStyle w:val="Heading3"/>
      </w:pPr>
      <w:r>
        <w:t>Post-Conditions</w:t>
      </w:r>
    </w:p>
    <w:p w:rsidR="00510B19" w:rsidRDefault="00A051E2" w:rsidP="00E1526B">
      <w:pPr>
        <w:pStyle w:val="ListBullet"/>
        <w:tabs>
          <w:tab w:val="left" w:pos="720"/>
          <w:tab w:val="left" w:pos="1080"/>
        </w:tabs>
        <w:spacing w:after="0"/>
      </w:pPr>
      <w:r>
        <w:t>Recipes</w:t>
      </w:r>
      <w:r w:rsidR="007773A3">
        <w:t xml:space="preserve"> must be </w:t>
      </w:r>
      <w:r>
        <w:t>able to save</w:t>
      </w:r>
      <w:r w:rsidR="00862BBF">
        <w:t>, access, edit, delete, and print recipe ingredients chart/table</w:t>
      </w:r>
    </w:p>
    <w:p w:rsidR="007773A3" w:rsidRDefault="007773A3" w:rsidP="007773A3">
      <w:pPr>
        <w:pStyle w:val="Heading3"/>
      </w:pPr>
      <w:r>
        <w:t xml:space="preserve">Normal Flow </w:t>
      </w:r>
      <w:r w:rsidR="006B6474">
        <w:t xml:space="preserve">for </w:t>
      </w:r>
      <w:r w:rsidR="00862BBF">
        <w:t xml:space="preserve">Chef </w:t>
      </w:r>
      <w:r w:rsidR="006D6600">
        <w:t>C</w:t>
      </w:r>
      <w:r w:rsidR="00862BBF">
        <w:t xml:space="preserve">reating </w:t>
      </w:r>
      <w:r w:rsidR="006D6600">
        <w:t>New</w:t>
      </w:r>
      <w:r w:rsidR="00862BBF">
        <w:t xml:space="preserve"> </w:t>
      </w:r>
      <w:r w:rsidR="006D6600">
        <w:t>R</w:t>
      </w:r>
      <w:r w:rsidR="00862BBF">
        <w:t>ecipe</w:t>
      </w:r>
      <w:r w:rsidR="006D6600">
        <w:t xml:space="preserve"> Nutrition Label</w:t>
      </w:r>
    </w:p>
    <w:p w:rsidR="007773A3" w:rsidRPr="001F7537" w:rsidRDefault="00862BBF" w:rsidP="007773A3">
      <w:pPr>
        <w:pStyle w:val="ListNumbered"/>
      </w:pPr>
      <w:r>
        <w:t>Select from file menu, “New Recipe”</w:t>
      </w:r>
    </w:p>
    <w:p w:rsidR="006B6474" w:rsidRPr="001F7537" w:rsidRDefault="00862BBF" w:rsidP="00CF01DC">
      <w:pPr>
        <w:pStyle w:val="ListNumbered"/>
        <w:numPr>
          <w:ilvl w:val="1"/>
          <w:numId w:val="5"/>
        </w:numPr>
      </w:pPr>
      <w:r>
        <w:t>Pop-up window opens</w:t>
      </w:r>
    </w:p>
    <w:p w:rsidR="006B6474" w:rsidRDefault="00862BBF" w:rsidP="006B6474">
      <w:pPr>
        <w:pStyle w:val="ListNumbered"/>
        <w:numPr>
          <w:ilvl w:val="1"/>
          <w:numId w:val="5"/>
        </w:numPr>
      </w:pPr>
      <w:r>
        <w:t>Enter recipe name next to the field, “Recipe Name”</w:t>
      </w:r>
    </w:p>
    <w:p w:rsidR="00862BBF" w:rsidRPr="001F7537" w:rsidRDefault="00862BBF" w:rsidP="006B6474">
      <w:pPr>
        <w:pStyle w:val="ListNumbered"/>
        <w:numPr>
          <w:ilvl w:val="1"/>
          <w:numId w:val="5"/>
        </w:numPr>
      </w:pPr>
      <w:r>
        <w:t>Click “OK” to accept</w:t>
      </w:r>
    </w:p>
    <w:p w:rsidR="006B6474" w:rsidRPr="001F7537" w:rsidRDefault="00862BBF" w:rsidP="006B6474">
      <w:pPr>
        <w:pStyle w:val="ListNumbered"/>
        <w:numPr>
          <w:ilvl w:val="1"/>
          <w:numId w:val="5"/>
        </w:numPr>
      </w:pPr>
      <w:r>
        <w:t>Click “Cancel” to exit window</w:t>
      </w:r>
    </w:p>
    <w:p w:rsidR="006B6474" w:rsidRDefault="009E35DB" w:rsidP="006B6474">
      <w:pPr>
        <w:pStyle w:val="ListNumbered"/>
      </w:pPr>
      <w:r>
        <w:t>Click on “Add Ingredient”</w:t>
      </w:r>
    </w:p>
    <w:p w:rsidR="00713AB5" w:rsidRPr="001F7537" w:rsidRDefault="009E35DB" w:rsidP="00713AB5">
      <w:pPr>
        <w:pStyle w:val="ListNumbered"/>
        <w:numPr>
          <w:ilvl w:val="1"/>
          <w:numId w:val="5"/>
        </w:numPr>
      </w:pPr>
      <w:r>
        <w:t xml:space="preserve">Pop-up window opens </w:t>
      </w:r>
    </w:p>
    <w:p w:rsidR="00680CDF" w:rsidRDefault="009E35DB" w:rsidP="00680CDF">
      <w:pPr>
        <w:pStyle w:val="ListNumbered"/>
        <w:numPr>
          <w:ilvl w:val="1"/>
          <w:numId w:val="5"/>
        </w:numPr>
      </w:pPr>
      <w:r>
        <w:t>Enter Ingredient name next to the field, “Ingredient”</w:t>
      </w:r>
    </w:p>
    <w:p w:rsidR="009E35DB" w:rsidRDefault="009E35DB" w:rsidP="009E35DB">
      <w:pPr>
        <w:pStyle w:val="ListNumbered"/>
        <w:numPr>
          <w:ilvl w:val="2"/>
          <w:numId w:val="5"/>
        </w:numPr>
      </w:pPr>
      <w:r>
        <w:t xml:space="preserve">OPTIONAL: </w:t>
      </w:r>
      <w:r w:rsidR="00F92847">
        <w:br/>
      </w:r>
      <w:r>
        <w:t>search for ingredient in database.</w:t>
      </w:r>
    </w:p>
    <w:p w:rsidR="009E35DB" w:rsidRDefault="009E35DB" w:rsidP="009E35DB">
      <w:pPr>
        <w:pStyle w:val="ListNumbered"/>
        <w:numPr>
          <w:ilvl w:val="2"/>
          <w:numId w:val="5"/>
        </w:numPr>
      </w:pPr>
      <w:r>
        <w:t>Select ingredient, it will then populate all the fields</w:t>
      </w:r>
    </w:p>
    <w:p w:rsidR="009E35DB" w:rsidRPr="001F7537" w:rsidRDefault="00F92847" w:rsidP="00F92847">
      <w:pPr>
        <w:pStyle w:val="ListNumbered"/>
        <w:numPr>
          <w:ilvl w:val="3"/>
          <w:numId w:val="5"/>
        </w:numPr>
      </w:pPr>
      <w:r>
        <w:t>E</w:t>
      </w:r>
      <w:r w:rsidR="009E35DB">
        <w:t>dit</w:t>
      </w:r>
      <w:r>
        <w:t xml:space="preserve"> fields if needed</w:t>
      </w:r>
    </w:p>
    <w:p w:rsidR="00680CDF" w:rsidRDefault="009E35DB" w:rsidP="00107EEE">
      <w:pPr>
        <w:pStyle w:val="ListNumbered"/>
        <w:numPr>
          <w:ilvl w:val="1"/>
          <w:numId w:val="5"/>
        </w:numPr>
      </w:pPr>
      <w:r>
        <w:t>Enter amount of ingredient specified by the recipe</w:t>
      </w:r>
    </w:p>
    <w:p w:rsidR="008B26D1" w:rsidRDefault="008B26D1" w:rsidP="008B26D1">
      <w:pPr>
        <w:pStyle w:val="ListNumbered"/>
        <w:numPr>
          <w:ilvl w:val="2"/>
          <w:numId w:val="5"/>
        </w:numPr>
      </w:pPr>
      <w:r>
        <w:t xml:space="preserve">Selects measurement type: </w:t>
      </w:r>
      <w:r w:rsidR="006D6600">
        <w:t>oz.</w:t>
      </w:r>
      <w:r>
        <w:t>, grams, volume</w:t>
      </w:r>
      <w:r w:rsidR="00402DA8">
        <w:t xml:space="preserve"> (cups, bunch, etc.)</w:t>
      </w:r>
    </w:p>
    <w:p w:rsidR="008B26D1" w:rsidRDefault="008B26D1" w:rsidP="008B26D1">
      <w:pPr>
        <w:pStyle w:val="ListNumbered"/>
        <w:numPr>
          <w:ilvl w:val="2"/>
          <w:numId w:val="5"/>
        </w:numPr>
      </w:pPr>
      <w:r>
        <w:t>Software calculates/converts measurements to grams</w:t>
      </w:r>
    </w:p>
    <w:p w:rsidR="009E35DB" w:rsidRDefault="009E35DB" w:rsidP="00107EEE">
      <w:pPr>
        <w:pStyle w:val="ListNumbered"/>
        <w:numPr>
          <w:ilvl w:val="1"/>
          <w:numId w:val="5"/>
        </w:numPr>
      </w:pPr>
      <w:r>
        <w:t xml:space="preserve">Enter amount of each </w:t>
      </w:r>
      <w:r>
        <w:t>nutrition value</w:t>
      </w:r>
      <w:r>
        <w:t xml:space="preserve"> next to its’ field label exactly as it appears on the label</w:t>
      </w:r>
    </w:p>
    <w:p w:rsidR="009E35DB" w:rsidRDefault="009E35DB" w:rsidP="00107EEE">
      <w:pPr>
        <w:pStyle w:val="ListNumbered"/>
        <w:numPr>
          <w:ilvl w:val="1"/>
          <w:numId w:val="5"/>
        </w:numPr>
      </w:pPr>
      <w:r>
        <w:t>Select “</w:t>
      </w:r>
      <w:r w:rsidR="00F92847">
        <w:t>A</w:t>
      </w:r>
      <w:r>
        <w:t>dd Ingredient” to recipe</w:t>
      </w:r>
    </w:p>
    <w:p w:rsidR="009E35DB" w:rsidRDefault="009E35DB" w:rsidP="009E35DB">
      <w:pPr>
        <w:pStyle w:val="ListNumbered"/>
        <w:numPr>
          <w:ilvl w:val="2"/>
          <w:numId w:val="5"/>
        </w:numPr>
      </w:pPr>
      <w:r>
        <w:t xml:space="preserve">OPTIONAL: </w:t>
      </w:r>
      <w:r w:rsidR="00F92847">
        <w:br/>
      </w:r>
      <w:r>
        <w:t>Pop-up Window, if selected ingredient from search</w:t>
      </w:r>
      <w:r w:rsidR="00F92847">
        <w:t xml:space="preserve"> in database</w:t>
      </w:r>
    </w:p>
    <w:p w:rsidR="009E35DB" w:rsidRDefault="00F92847" w:rsidP="009E35DB">
      <w:pPr>
        <w:pStyle w:val="ListNumbered"/>
        <w:numPr>
          <w:ilvl w:val="2"/>
          <w:numId w:val="5"/>
        </w:numPr>
      </w:pPr>
      <w:r>
        <w:t>If ingredient was edited, a</w:t>
      </w:r>
      <w:r w:rsidR="009E35DB">
        <w:t xml:space="preserve">sk to </w:t>
      </w:r>
      <w:r>
        <w:t>“R</w:t>
      </w:r>
      <w:r w:rsidR="009E35DB">
        <w:t>eplace</w:t>
      </w:r>
      <w:r>
        <w:t>/update” or “Create New”</w:t>
      </w:r>
    </w:p>
    <w:p w:rsidR="00F92847" w:rsidRDefault="00F92847" w:rsidP="00F92847">
      <w:pPr>
        <w:pStyle w:val="ListNumbered"/>
        <w:numPr>
          <w:ilvl w:val="3"/>
          <w:numId w:val="5"/>
        </w:numPr>
      </w:pPr>
      <w:r>
        <w:t>If “Create New”, verify ingredient has different name</w:t>
      </w:r>
    </w:p>
    <w:p w:rsidR="0047796C" w:rsidRDefault="0047796C" w:rsidP="00F92847">
      <w:pPr>
        <w:pStyle w:val="ListNumbered"/>
        <w:numPr>
          <w:ilvl w:val="1"/>
          <w:numId w:val="5"/>
        </w:numPr>
      </w:pPr>
      <w:r>
        <w:t>Pop-up window</w:t>
      </w:r>
      <w:r>
        <w:t xml:space="preserve"> closes, file automatically saves ingredient data</w:t>
      </w:r>
    </w:p>
    <w:p w:rsidR="00F92847" w:rsidRPr="001F7537" w:rsidRDefault="0047796C" w:rsidP="00F92847">
      <w:pPr>
        <w:pStyle w:val="ListNumbered"/>
        <w:numPr>
          <w:ilvl w:val="1"/>
          <w:numId w:val="5"/>
        </w:numPr>
      </w:pPr>
      <w:r>
        <w:t>This step repeats until all ingredients are entered</w:t>
      </w:r>
      <w:r w:rsidR="00F92847">
        <w:t xml:space="preserve"> </w:t>
      </w:r>
    </w:p>
    <w:p w:rsidR="006B6474" w:rsidRPr="001F7537" w:rsidRDefault="006B6474" w:rsidP="006B6474">
      <w:pPr>
        <w:pStyle w:val="ListNumbered"/>
      </w:pPr>
      <w:r w:rsidRPr="001F7537">
        <w:t xml:space="preserve"> </w:t>
      </w:r>
      <w:r w:rsidR="0047796C">
        <w:t>Chef decides one of the ingredient amounts is wrong</w:t>
      </w:r>
      <w:r w:rsidR="008B26D1">
        <w:t xml:space="preserve"> or wants to make an adjustment</w:t>
      </w:r>
    </w:p>
    <w:p w:rsidR="006B6474" w:rsidRPr="001F7537" w:rsidRDefault="0047796C" w:rsidP="00A61861">
      <w:pPr>
        <w:pStyle w:val="ListNumbered"/>
        <w:numPr>
          <w:ilvl w:val="1"/>
          <w:numId w:val="5"/>
        </w:numPr>
      </w:pPr>
      <w:r>
        <w:t>Selects “Edit” button next to the ingredient in the chart</w:t>
      </w:r>
      <w:r w:rsidR="008B26D1">
        <w:t>/table</w:t>
      </w:r>
      <w:r>
        <w:t xml:space="preserve"> that requires editing</w:t>
      </w:r>
    </w:p>
    <w:p w:rsidR="00680CDF" w:rsidRDefault="0047796C" w:rsidP="00A61861">
      <w:pPr>
        <w:pStyle w:val="ListNumbered"/>
        <w:numPr>
          <w:ilvl w:val="1"/>
          <w:numId w:val="5"/>
        </w:numPr>
      </w:pPr>
      <w:r>
        <w:t>Pop-up Window opens</w:t>
      </w:r>
      <w:r w:rsidR="006D6600">
        <w:t xml:space="preserve"> with ingredient label</w:t>
      </w:r>
    </w:p>
    <w:p w:rsidR="0047796C" w:rsidRDefault="0047796C" w:rsidP="00A61861">
      <w:pPr>
        <w:pStyle w:val="ListNumbered"/>
        <w:numPr>
          <w:ilvl w:val="1"/>
          <w:numId w:val="5"/>
        </w:numPr>
      </w:pPr>
      <w:r>
        <w:t>All fields are populated with current values</w:t>
      </w:r>
    </w:p>
    <w:p w:rsidR="0047796C" w:rsidRDefault="0047796C" w:rsidP="00A61861">
      <w:pPr>
        <w:pStyle w:val="ListNumbered"/>
        <w:numPr>
          <w:ilvl w:val="1"/>
          <w:numId w:val="5"/>
        </w:numPr>
      </w:pPr>
      <w:r>
        <w:t>Makes the needed edits</w:t>
      </w:r>
    </w:p>
    <w:p w:rsidR="0047796C" w:rsidRDefault="0047796C" w:rsidP="00A61861">
      <w:pPr>
        <w:pStyle w:val="ListNumbered"/>
        <w:numPr>
          <w:ilvl w:val="1"/>
          <w:numId w:val="5"/>
        </w:numPr>
      </w:pPr>
      <w:r>
        <w:t>Repeat steps 2e – 2f</w:t>
      </w:r>
    </w:p>
    <w:p w:rsidR="008B26D1" w:rsidRDefault="008B26D1" w:rsidP="008B26D1">
      <w:pPr>
        <w:pStyle w:val="ListNumbered"/>
      </w:pPr>
      <w:r>
        <w:t xml:space="preserve">Chef enters the number of servings in the </w:t>
      </w:r>
      <w:r w:rsidR="006D6600">
        <w:t xml:space="preserve">Nutrition </w:t>
      </w:r>
      <w:r>
        <w:t xml:space="preserve">Totals </w:t>
      </w:r>
      <w:r w:rsidR="006D6600">
        <w:t>Graphic</w:t>
      </w:r>
    </w:p>
    <w:p w:rsidR="00402DA8" w:rsidRDefault="00402DA8" w:rsidP="00402DA8">
      <w:pPr>
        <w:pStyle w:val="ListNumbered"/>
        <w:numPr>
          <w:ilvl w:val="1"/>
          <w:numId w:val="5"/>
        </w:numPr>
      </w:pPr>
      <w:r>
        <w:lastRenderedPageBreak/>
        <w:t>The nutrition values are calculated/totaled based on the number of servings</w:t>
      </w:r>
    </w:p>
    <w:p w:rsidR="00402DA8" w:rsidRDefault="00402DA8" w:rsidP="00402DA8">
      <w:pPr>
        <w:pStyle w:val="ListNumbered"/>
        <w:numPr>
          <w:ilvl w:val="1"/>
          <w:numId w:val="5"/>
        </w:numPr>
      </w:pPr>
      <w:r>
        <w:t xml:space="preserve">After cooking, the Chef enters the total weight in </w:t>
      </w:r>
      <w:r w:rsidR="0079066D">
        <w:t>oz.</w:t>
      </w:r>
      <w:r>
        <w:t xml:space="preserve"> or grams</w:t>
      </w:r>
    </w:p>
    <w:p w:rsidR="00402DA8" w:rsidRDefault="00402DA8" w:rsidP="00402DA8">
      <w:pPr>
        <w:pStyle w:val="ListNumbered"/>
        <w:numPr>
          <w:ilvl w:val="1"/>
          <w:numId w:val="5"/>
        </w:numPr>
      </w:pPr>
      <w:r>
        <w:t xml:space="preserve">The label displays the total weight per serving along </w:t>
      </w:r>
      <w:r w:rsidR="00174925">
        <w:t>with revised nutrition</w:t>
      </w:r>
      <w:r>
        <w:t xml:space="preserve"> values</w:t>
      </w:r>
    </w:p>
    <w:p w:rsidR="00174925" w:rsidRDefault="00402DA8" w:rsidP="00402DA8">
      <w:pPr>
        <w:pStyle w:val="ListNumbered"/>
        <w:numPr>
          <w:ilvl w:val="1"/>
          <w:numId w:val="5"/>
        </w:numPr>
      </w:pPr>
      <w:r>
        <w:t xml:space="preserve">Chef </w:t>
      </w:r>
      <w:r w:rsidR="00527AC1">
        <w:t xml:space="preserve">changes the </w:t>
      </w:r>
      <w:r w:rsidR="00174925">
        <w:t xml:space="preserve">number of </w:t>
      </w:r>
      <w:r w:rsidR="00527AC1">
        <w:t>servings</w:t>
      </w:r>
    </w:p>
    <w:p w:rsidR="00402DA8" w:rsidRDefault="00174925" w:rsidP="00402DA8">
      <w:pPr>
        <w:pStyle w:val="ListNumbered"/>
        <w:numPr>
          <w:ilvl w:val="1"/>
          <w:numId w:val="5"/>
        </w:numPr>
      </w:pPr>
      <w:r>
        <w:t>Serving weight changes based on revised number of servings</w:t>
      </w:r>
    </w:p>
    <w:p w:rsidR="00174925" w:rsidRDefault="00174925" w:rsidP="00174925">
      <w:pPr>
        <w:pStyle w:val="ListNumbered"/>
      </w:pPr>
      <w:r>
        <w:t>Chef saves recipe</w:t>
      </w:r>
    </w:p>
    <w:p w:rsidR="00174925" w:rsidRDefault="00174925" w:rsidP="00174925">
      <w:pPr>
        <w:pStyle w:val="ListNumbered"/>
        <w:numPr>
          <w:ilvl w:val="1"/>
          <w:numId w:val="5"/>
        </w:numPr>
      </w:pPr>
      <w:r>
        <w:t>If there is already a recipe with that name, error message prompts for new name</w:t>
      </w:r>
    </w:p>
    <w:p w:rsidR="00174925" w:rsidRDefault="00174925" w:rsidP="00174925">
      <w:pPr>
        <w:pStyle w:val="ListNumbered"/>
        <w:numPr>
          <w:ilvl w:val="1"/>
          <w:numId w:val="5"/>
        </w:numPr>
      </w:pPr>
      <w:r>
        <w:t>Has the option to save and overwrite, save with new name, or cancel to return to recipe</w:t>
      </w:r>
    </w:p>
    <w:p w:rsidR="00174925" w:rsidRDefault="00174925" w:rsidP="00174925">
      <w:pPr>
        <w:pStyle w:val="ListNumbered"/>
      </w:pPr>
      <w:r>
        <w:t>Chef prints recipe</w:t>
      </w:r>
    </w:p>
    <w:p w:rsidR="00174925" w:rsidRDefault="0075059D" w:rsidP="00174925">
      <w:pPr>
        <w:pStyle w:val="ListNumbered"/>
        <w:numPr>
          <w:ilvl w:val="1"/>
          <w:numId w:val="5"/>
        </w:numPr>
      </w:pPr>
      <w:r>
        <w:t>User is given a choice for what to print: label, chart/table of ingredients, or both</w:t>
      </w:r>
    </w:p>
    <w:p w:rsidR="00174925" w:rsidRDefault="00174925" w:rsidP="00174925">
      <w:pPr>
        <w:pStyle w:val="ListNumbered"/>
        <w:numPr>
          <w:ilvl w:val="1"/>
          <w:numId w:val="5"/>
        </w:numPr>
      </w:pPr>
      <w:r>
        <w:t>Nutrition label prints with the look and feel of a nutrition label</w:t>
      </w:r>
    </w:p>
    <w:p w:rsidR="00174925" w:rsidRPr="001F7537" w:rsidRDefault="00174925" w:rsidP="00174925">
      <w:pPr>
        <w:pStyle w:val="ListNumbered"/>
        <w:numPr>
          <w:ilvl w:val="1"/>
          <w:numId w:val="5"/>
        </w:numPr>
      </w:pPr>
      <w:r>
        <w:t xml:space="preserve">On the same page is </w:t>
      </w:r>
      <w:r w:rsidR="0075059D">
        <w:t>a table/chart</w:t>
      </w:r>
      <w:r>
        <w:t xml:space="preserve"> of ingredients are formatted</w:t>
      </w:r>
    </w:p>
    <w:p w:rsidR="005A4061" w:rsidRPr="005A4061" w:rsidRDefault="005A4061" w:rsidP="00A051E2">
      <w:pPr>
        <w:pStyle w:val="ListBullet"/>
        <w:numPr>
          <w:ilvl w:val="0"/>
          <w:numId w:val="0"/>
        </w:numPr>
        <w:tabs>
          <w:tab w:val="left" w:pos="720"/>
          <w:tab w:val="left" w:pos="1080"/>
        </w:tabs>
        <w:spacing w:after="0"/>
        <w:ind w:left="432"/>
        <w:rPr>
          <w:color w:val="auto"/>
        </w:rPr>
      </w:pPr>
    </w:p>
    <w:p w:rsidR="00A31D1F" w:rsidRDefault="00A31D1F" w:rsidP="00A31D1F">
      <w:pPr>
        <w:pStyle w:val="Heading1"/>
      </w:pPr>
      <w:r>
        <w:t>UML design for classes</w:t>
      </w:r>
    </w:p>
    <w:p w:rsidR="00FA6059" w:rsidRDefault="00FA6059" w:rsidP="00A31D1F"/>
    <w:sectPr w:rsidR="00FA6059" w:rsidSect="00C74F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4C7" w:rsidRDefault="004854C7">
      <w:pPr>
        <w:spacing w:after="0" w:line="240" w:lineRule="auto"/>
      </w:pPr>
      <w:r>
        <w:separator/>
      </w:r>
    </w:p>
  </w:endnote>
  <w:endnote w:type="continuationSeparator" w:id="0">
    <w:p w:rsidR="004854C7" w:rsidRDefault="0048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391" w:rsidRDefault="006543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391" w:rsidRPr="00C74F75" w:rsidRDefault="00C74F75" w:rsidP="00C74F75">
    <w:pPr>
      <w:pStyle w:val="Footer"/>
    </w:pPr>
    <w:r>
      <w:rPr>
        <w:rFonts w:ascii="Arial" w:hAnsi="Arial" w:cs="Arial"/>
        <w:color w:val="auto"/>
        <w:sz w:val="16"/>
        <w:szCs w:val="16"/>
      </w:rPr>
      <w:fldChar w:fldCharType="begin"/>
    </w:r>
    <w:r>
      <w:rPr>
        <w:rFonts w:ascii="Arial" w:hAnsi="Arial" w:cs="Arial"/>
        <w:color w:val="auto"/>
        <w:sz w:val="16"/>
        <w:szCs w:val="16"/>
      </w:rPr>
      <w:instrText xml:space="preserve"> FILENAME \p \* MERGEFORMAT </w:instrText>
    </w:r>
    <w:r>
      <w:rPr>
        <w:rFonts w:ascii="Arial" w:hAnsi="Arial" w:cs="Arial"/>
        <w:color w:val="auto"/>
        <w:sz w:val="16"/>
        <w:szCs w:val="16"/>
      </w:rPr>
      <w:fldChar w:fldCharType="separate"/>
    </w:r>
    <w:r>
      <w:rPr>
        <w:rFonts w:ascii="Arial" w:hAnsi="Arial" w:cs="Arial"/>
        <w:color w:val="auto"/>
        <w:sz w:val="16"/>
        <w:szCs w:val="16"/>
      </w:rPr>
      <w:t>C:\Users\Tender\Dropbox\The Recipe Project\Recipe Requirements.docx</w:t>
    </w:r>
    <w:r>
      <w:rPr>
        <w:rFonts w:ascii="Arial" w:hAnsi="Arial" w:cs="Arial"/>
        <w:color w:val="auto"/>
        <w:sz w:val="16"/>
        <w:szCs w:val="16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291209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2E57" w:rsidRDefault="006F2E57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0</w:t>
        </w:r>
        <w:r>
          <w:fldChar w:fldCharType="end"/>
        </w:r>
      </w:p>
    </w:sdtContent>
  </w:sdt>
  <w:p w:rsidR="00E65D64" w:rsidRPr="006F2E57" w:rsidRDefault="00E65D64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4C7" w:rsidRDefault="004854C7">
      <w:pPr>
        <w:spacing w:after="0" w:line="240" w:lineRule="auto"/>
      </w:pPr>
      <w:r>
        <w:separator/>
      </w:r>
    </w:p>
  </w:footnote>
  <w:footnote w:type="continuationSeparator" w:id="0">
    <w:p w:rsidR="004854C7" w:rsidRDefault="00485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391" w:rsidRDefault="006543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3A3" w:rsidRDefault="007773A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73A3" w:rsidRDefault="007773A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74F7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7773A3" w:rsidRDefault="007773A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74F7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391" w:rsidRDefault="00654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782210"/>
    <w:multiLevelType w:val="hybridMultilevel"/>
    <w:tmpl w:val="DD50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233E7"/>
    <w:multiLevelType w:val="hybridMultilevel"/>
    <w:tmpl w:val="AB9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A6D84"/>
    <w:multiLevelType w:val="hybridMultilevel"/>
    <w:tmpl w:val="BD2CCA8A"/>
    <w:lvl w:ilvl="0" w:tplc="F7DC3FC4">
      <w:start w:val="1"/>
      <w:numFmt w:val="decimal"/>
      <w:pStyle w:val="ListNumbered"/>
      <w:lvlText w:val="%1 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86"/>
    <w:rsid w:val="00012F7B"/>
    <w:rsid w:val="000315AD"/>
    <w:rsid w:val="00037BFF"/>
    <w:rsid w:val="00057528"/>
    <w:rsid w:val="000A344A"/>
    <w:rsid w:val="000A397F"/>
    <w:rsid w:val="00107EEE"/>
    <w:rsid w:val="00110C07"/>
    <w:rsid w:val="001139F2"/>
    <w:rsid w:val="00174925"/>
    <w:rsid w:val="00182E07"/>
    <w:rsid w:val="001B0404"/>
    <w:rsid w:val="001C1E8F"/>
    <w:rsid w:val="001C4D43"/>
    <w:rsid w:val="001D73F9"/>
    <w:rsid w:val="001F7537"/>
    <w:rsid w:val="00233288"/>
    <w:rsid w:val="00283357"/>
    <w:rsid w:val="002B30AF"/>
    <w:rsid w:val="002C0E97"/>
    <w:rsid w:val="002D5D73"/>
    <w:rsid w:val="00317033"/>
    <w:rsid w:val="00344D71"/>
    <w:rsid w:val="00352357"/>
    <w:rsid w:val="00367E0F"/>
    <w:rsid w:val="00371409"/>
    <w:rsid w:val="003758A6"/>
    <w:rsid w:val="003A3646"/>
    <w:rsid w:val="003A3A08"/>
    <w:rsid w:val="003A6D81"/>
    <w:rsid w:val="003D2103"/>
    <w:rsid w:val="00402DA8"/>
    <w:rsid w:val="00413441"/>
    <w:rsid w:val="0047796C"/>
    <w:rsid w:val="004854C7"/>
    <w:rsid w:val="0049080E"/>
    <w:rsid w:val="004915A2"/>
    <w:rsid w:val="004B1359"/>
    <w:rsid w:val="004E241A"/>
    <w:rsid w:val="004F699E"/>
    <w:rsid w:val="00510B19"/>
    <w:rsid w:val="00517612"/>
    <w:rsid w:val="00527AC1"/>
    <w:rsid w:val="00527D55"/>
    <w:rsid w:val="00531831"/>
    <w:rsid w:val="00560AE4"/>
    <w:rsid w:val="005A4061"/>
    <w:rsid w:val="005F7B78"/>
    <w:rsid w:val="006002C3"/>
    <w:rsid w:val="0060487F"/>
    <w:rsid w:val="006051FB"/>
    <w:rsid w:val="00606C95"/>
    <w:rsid w:val="006260BE"/>
    <w:rsid w:val="00637968"/>
    <w:rsid w:val="00654391"/>
    <w:rsid w:val="00667371"/>
    <w:rsid w:val="006726DE"/>
    <w:rsid w:val="00680CDF"/>
    <w:rsid w:val="006B6474"/>
    <w:rsid w:val="006D6600"/>
    <w:rsid w:val="006E204E"/>
    <w:rsid w:val="006F2E57"/>
    <w:rsid w:val="00713AB5"/>
    <w:rsid w:val="00722ADB"/>
    <w:rsid w:val="0073480A"/>
    <w:rsid w:val="0075059D"/>
    <w:rsid w:val="007773A3"/>
    <w:rsid w:val="0079066D"/>
    <w:rsid w:val="007A1276"/>
    <w:rsid w:val="007A1C2E"/>
    <w:rsid w:val="007C02B9"/>
    <w:rsid w:val="007D1CDD"/>
    <w:rsid w:val="00812888"/>
    <w:rsid w:val="008240E7"/>
    <w:rsid w:val="00826762"/>
    <w:rsid w:val="00830114"/>
    <w:rsid w:val="0083518B"/>
    <w:rsid w:val="00862BBF"/>
    <w:rsid w:val="00863A37"/>
    <w:rsid w:val="008756C6"/>
    <w:rsid w:val="00876C76"/>
    <w:rsid w:val="00883B91"/>
    <w:rsid w:val="008A4CA8"/>
    <w:rsid w:val="008B26D1"/>
    <w:rsid w:val="008B66AE"/>
    <w:rsid w:val="008D1AD0"/>
    <w:rsid w:val="008E64AE"/>
    <w:rsid w:val="008E7CBB"/>
    <w:rsid w:val="0090077B"/>
    <w:rsid w:val="00907361"/>
    <w:rsid w:val="00924EC1"/>
    <w:rsid w:val="009A5E7B"/>
    <w:rsid w:val="009C03A6"/>
    <w:rsid w:val="009C6491"/>
    <w:rsid w:val="009D336B"/>
    <w:rsid w:val="009E35DB"/>
    <w:rsid w:val="009E43B9"/>
    <w:rsid w:val="009E6F04"/>
    <w:rsid w:val="009F0621"/>
    <w:rsid w:val="00A023B8"/>
    <w:rsid w:val="00A051E2"/>
    <w:rsid w:val="00A15183"/>
    <w:rsid w:val="00A31D1F"/>
    <w:rsid w:val="00A454B2"/>
    <w:rsid w:val="00A828C7"/>
    <w:rsid w:val="00AB3AC3"/>
    <w:rsid w:val="00AC54B1"/>
    <w:rsid w:val="00B012EF"/>
    <w:rsid w:val="00B02EF4"/>
    <w:rsid w:val="00B05501"/>
    <w:rsid w:val="00B46753"/>
    <w:rsid w:val="00B55627"/>
    <w:rsid w:val="00B82B80"/>
    <w:rsid w:val="00B869F5"/>
    <w:rsid w:val="00B91FEB"/>
    <w:rsid w:val="00BA2ADF"/>
    <w:rsid w:val="00BB38AC"/>
    <w:rsid w:val="00BE4208"/>
    <w:rsid w:val="00C2728A"/>
    <w:rsid w:val="00C37014"/>
    <w:rsid w:val="00C5104C"/>
    <w:rsid w:val="00C61303"/>
    <w:rsid w:val="00C74F75"/>
    <w:rsid w:val="00C762DF"/>
    <w:rsid w:val="00C823A8"/>
    <w:rsid w:val="00CA141F"/>
    <w:rsid w:val="00CD464F"/>
    <w:rsid w:val="00CE6458"/>
    <w:rsid w:val="00CF01DC"/>
    <w:rsid w:val="00D02CFB"/>
    <w:rsid w:val="00D04DC3"/>
    <w:rsid w:val="00D06B50"/>
    <w:rsid w:val="00D64382"/>
    <w:rsid w:val="00D80BFC"/>
    <w:rsid w:val="00D82DA0"/>
    <w:rsid w:val="00D86DC8"/>
    <w:rsid w:val="00D93DFF"/>
    <w:rsid w:val="00DA0640"/>
    <w:rsid w:val="00DC076D"/>
    <w:rsid w:val="00DD5A86"/>
    <w:rsid w:val="00DD6533"/>
    <w:rsid w:val="00DE6AAF"/>
    <w:rsid w:val="00E01704"/>
    <w:rsid w:val="00E1477B"/>
    <w:rsid w:val="00E36846"/>
    <w:rsid w:val="00E407F2"/>
    <w:rsid w:val="00E60796"/>
    <w:rsid w:val="00E65D64"/>
    <w:rsid w:val="00E778D8"/>
    <w:rsid w:val="00E84A9A"/>
    <w:rsid w:val="00E90F4C"/>
    <w:rsid w:val="00EC7522"/>
    <w:rsid w:val="00F06387"/>
    <w:rsid w:val="00F10F8B"/>
    <w:rsid w:val="00F17834"/>
    <w:rsid w:val="00F61EFB"/>
    <w:rsid w:val="00F713F0"/>
    <w:rsid w:val="00F81682"/>
    <w:rsid w:val="00F92427"/>
    <w:rsid w:val="00F92847"/>
    <w:rsid w:val="00FA6059"/>
    <w:rsid w:val="00FB5B8B"/>
    <w:rsid w:val="00FD45A8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95114"/>
  <w15:chartTrackingRefBased/>
  <w15:docId w15:val="{DBAED8E6-093A-4D2D-890D-E6E6DB17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40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0E7"/>
    <w:pPr>
      <w:keepNext/>
      <w:keepLines/>
      <w:spacing w:before="600" w:after="240" w:line="240" w:lineRule="auto"/>
      <w:outlineLvl w:val="0"/>
    </w:pPr>
    <w:rPr>
      <w:b/>
      <w:bCs/>
      <w:caps/>
      <w:color w:val="648C30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E7"/>
    <w:pPr>
      <w:keepNext/>
      <w:keepLines/>
      <w:spacing w:before="360" w:after="120" w:line="240" w:lineRule="auto"/>
      <w:outlineLvl w:val="1"/>
    </w:pPr>
    <w:rPr>
      <w:b/>
      <w:bCs/>
      <w:color w:val="435D20" w:themeColor="accent2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3A3"/>
    <w:pPr>
      <w:keepNext/>
      <w:keepLines/>
      <w:spacing w:before="120" w:after="0" w:line="240" w:lineRule="auto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E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E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3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26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0E7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901709" w:themeColor="accent6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8240E7"/>
    <w:rPr>
      <w:rFonts w:asciiTheme="majorHAnsi" w:eastAsiaTheme="majorEastAsia" w:hAnsiTheme="majorHAnsi" w:cstheme="majorBidi"/>
      <w:caps/>
      <w:color w:val="901709" w:themeColor="accent6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40E7"/>
    <w:rPr>
      <w:b/>
      <w:bCs/>
      <w:caps/>
      <w:color w:val="648C30" w:themeColor="accent2" w:themeShade="BF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40E7"/>
    <w:rPr>
      <w:b/>
      <w:bCs/>
      <w:color w:val="435D20" w:themeColor="accent2" w:themeShade="80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FD45A8"/>
    <w:rPr>
      <w:color w:val="40ACD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D45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73A3"/>
    <w:rPr>
      <w:rFonts w:eastAsiaTheme="majorEastAsia" w:cstheme="majorBidi"/>
      <w:b/>
      <w:color w:val="1F4D78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2EF4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02EF4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B66AE"/>
  </w:style>
  <w:style w:type="character" w:customStyle="1" w:styleId="body-text-content">
    <w:name w:val="body-text-content"/>
    <w:basedOn w:val="DefaultParagraphFont"/>
    <w:rsid w:val="004915A2"/>
  </w:style>
  <w:style w:type="paragraph" w:customStyle="1" w:styleId="Normal-NoParagraphSpace">
    <w:name w:val="Normal-No Paragraph Space"/>
    <w:basedOn w:val="Normal"/>
    <w:qFormat/>
    <w:rsid w:val="004915A2"/>
    <w:pPr>
      <w:spacing w:after="120" w:line="240" w:lineRule="auto"/>
      <w:contextualSpacing/>
    </w:pPr>
  </w:style>
  <w:style w:type="paragraph" w:customStyle="1" w:styleId="Response">
    <w:name w:val="Response"/>
    <w:basedOn w:val="Normal-NoParagraphSpace"/>
    <w:qFormat/>
    <w:rsid w:val="004915A2"/>
    <w:pPr>
      <w:ind w:left="720"/>
    </w:pPr>
    <w:rPr>
      <w:color w:val="648C30" w:themeColor="accent2" w:themeShade="BF"/>
    </w:rPr>
  </w:style>
  <w:style w:type="paragraph" w:customStyle="1" w:styleId="ListNumbered">
    <w:name w:val="List Numbered"/>
    <w:basedOn w:val="ListBullet"/>
    <w:qFormat/>
    <w:rsid w:val="001F7537"/>
    <w:pPr>
      <w:numPr>
        <w:numId w:val="5"/>
      </w:numPr>
      <w:tabs>
        <w:tab w:val="left" w:pos="720"/>
        <w:tab w:val="left" w:pos="1080"/>
      </w:tabs>
      <w:spacing w:line="240" w:lineRule="auto"/>
    </w:pPr>
    <w:rPr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773A3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DC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DC"/>
    <w:rPr>
      <w:rFonts w:ascii="Segoe UI" w:hAnsi="Segoe UI" w:cs="Segoe UI"/>
    </w:rPr>
  </w:style>
  <w:style w:type="character" w:customStyle="1" w:styleId="Heading7Char">
    <w:name w:val="Heading 7 Char"/>
    <w:basedOn w:val="DefaultParagraphFont"/>
    <w:link w:val="Heading7"/>
    <w:uiPriority w:val="9"/>
    <w:rsid w:val="006726DE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en%20&amp;%20Sharon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86"/>
    <w:rsid w:val="00285201"/>
    <w:rsid w:val="0052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11053BE704DE79EC3724FE4E1AD8B">
    <w:name w:val="94111053BE704DE79EC3724FE4E1AD8B"/>
    <w:rsid w:val="00521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2017-04-30T00:00:00</PublishDate>
  <Abstract>RFP MINI-GOLF COURSE DESIGN</Abstract>
  <CompanyAddress/>
  <CompanyPhone/>
  <CompanyFax/>
  <CompanyEmail>www.a-team.com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77DDC-8E9A-4B4D-95FC-41D5D022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1432</TotalTime>
  <Pages>4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 Mini-Golf Course Design</vt:lpstr>
    </vt:vector>
  </TitlesOfParts>
  <Manager>Sharon Tender</Manager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 Requirements</dc:title>
  <dc:subject>Nutrition Label Calculation</dc:subject>
  <dc:creator>Sharon Tender</dc:creator>
  <cp:keywords>Nutrition Label</cp:keywords>
  <dc:description>Recipe Nutrition Label Software Requirements</dc:description>
  <cp:lastModifiedBy>Sharon Tender</cp:lastModifiedBy>
  <cp:revision>18</cp:revision>
  <cp:lastPrinted>2017-05-01T12:19:00Z</cp:lastPrinted>
  <dcterms:created xsi:type="dcterms:W3CDTF">2017-06-07T21:14:00Z</dcterms:created>
  <dcterms:modified xsi:type="dcterms:W3CDTF">2017-06-21T19:14:00Z</dcterms:modified>
  <cp:contentStatus>Example Corporation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